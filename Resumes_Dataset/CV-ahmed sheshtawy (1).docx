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A2" w:rsidRPr="00843049" w:rsidRDefault="002244ED" w:rsidP="00843049">
      <w:pPr>
        <w:pStyle w:val="Name"/>
      </w:pPr>
      <w:r w:rsidRPr="00843049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4E7A8AF7" wp14:editId="4E3213A6">
                <wp:simplePos x="0" y="0"/>
                <wp:positionH relativeFrom="column">
                  <wp:posOffset>71755</wp:posOffset>
                </wp:positionH>
                <wp:positionV relativeFrom="paragraph">
                  <wp:posOffset>-105410</wp:posOffset>
                </wp:positionV>
                <wp:extent cx="0" cy="9825355"/>
                <wp:effectExtent l="38100" t="0" r="38100" b="44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5355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.65pt,-8.3pt" to="5.65pt,7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" strokecolor="#1f497d [3215]" strokeweight="5.25pt"/>
            </w:pict>
          </mc:Fallback>
        </mc:AlternateContent>
      </w:r>
      <w:r w:rsidR="001E3846">
        <w:t xml:space="preserve">Ahmed Mustafa </w:t>
      </w:r>
      <w:proofErr w:type="spellStart"/>
      <w:r w:rsidR="001E3846">
        <w:t>Elsheshtawy</w:t>
      </w:r>
      <w:proofErr w:type="spellEnd"/>
      <w:r w:rsidR="001E3846">
        <w:t xml:space="preserve"> </w:t>
      </w:r>
    </w:p>
    <w:p w:rsidR="001E3846" w:rsidRDefault="009636C8" w:rsidP="001E3846">
      <w:pPr>
        <w:spacing w:line="276" w:lineRule="auto"/>
        <w:ind w:left="1134"/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39CC">
        <w:rPr>
          <w:rFonts w:ascii="Times New Roman" w:hAnsi="Times New Roman"/>
          <w:b/>
          <w:bCs/>
          <w:sz w:val="24"/>
          <w:szCs w:val="22"/>
        </w:rPr>
        <w:t>Address</w:t>
      </w:r>
      <w:proofErr w:type="gramStart"/>
      <w:r w:rsidR="003143D2" w:rsidRPr="007239CC">
        <w:rPr>
          <w:rFonts w:ascii="Times New Roman" w:hAnsi="Times New Roman"/>
          <w:b/>
          <w:bCs/>
          <w:sz w:val="24"/>
          <w:szCs w:val="22"/>
        </w:rPr>
        <w:t>:</w:t>
      </w:r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proofErr w:type="gramEnd"/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Oraby</w:t>
      </w:r>
      <w:proofErr w:type="spellEnd"/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Street E</w:t>
      </w:r>
      <w:r w:rsidR="001E3846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proofErr w:type="spellStart"/>
      <w:r w:rsidR="005F0EFD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1E3846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anshya</w:t>
      </w:r>
      <w:proofErr w:type="spellEnd"/>
      <w:r w:rsidR="001E3846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Alexandria .</w:t>
      </w:r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Egypt</w:t>
      </w:r>
      <w:r w:rsidR="001E3846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495046" w:rsidRPr="00181694" w:rsidRDefault="001E3846" w:rsidP="00A27D50">
      <w:pPr>
        <w:spacing w:line="276" w:lineRule="auto"/>
        <w:ind w:left="1134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39CC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A27D50" w:rsidRPr="007239CC">
        <w:rPr>
          <w:rFonts w:ascii="Times New Roman" w:hAnsi="Times New Roman"/>
          <w:b/>
          <w:bCs/>
          <w:sz w:val="24"/>
          <w:szCs w:val="22"/>
        </w:rPr>
        <w:t>Phone :</w:t>
      </w:r>
      <w:proofErr w:type="gramStart"/>
      <w:r w:rsidR="00631D4A" w:rsidRPr="00181694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00</w:t>
      </w:r>
      <w:r w:rsidR="00631D4A" w:rsidRPr="00181694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proofErr w:type="gramEnd"/>
      <w:r w:rsidR="00631D4A" w:rsidRPr="00181694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 01</w:t>
      </w:r>
      <w:r w:rsidR="00614B92" w:rsidRPr="00181694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11764534</w:t>
      </w:r>
      <w:r w:rsidR="00631D4A" w:rsidRPr="00181694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4647A2" w:rsidRPr="00181694" w:rsidRDefault="00495046" w:rsidP="001E3846">
      <w:pPr>
        <w:spacing w:line="276" w:lineRule="auto"/>
        <w:ind w:left="1134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39CC">
        <w:rPr>
          <w:rFonts w:ascii="Times New Roman" w:hAnsi="Times New Roman"/>
          <w:b/>
          <w:bCs/>
          <w:sz w:val="24"/>
          <w:szCs w:val="22"/>
        </w:rPr>
        <w:t>Email:</w:t>
      </w:r>
      <w:r w:rsidR="001E3846">
        <w:rPr>
          <w:rFonts w:ascii="Times New Roman" w:hAnsi="Times New Roman"/>
          <w:b/>
          <w:bCs/>
          <w:sz w:val="24"/>
          <w:szCs w:val="22"/>
        </w:rPr>
        <w:t xml:space="preserve"> </w:t>
      </w:r>
      <w:hyperlink r:id="rId10" w:history="1">
        <w:r w:rsidR="001E3846" w:rsidRPr="00384A08">
          <w:rPr>
            <w:rStyle w:val="Hyperlink"/>
            <w:rFonts w:ascii="Times New Roman" w:hAnsi="Times New Roman" w:cs="Courier New"/>
            <w:bCs/>
            <w:sz w:val="24"/>
            <w:szCs w:val="19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sheshshesh2010@gmail.com</w:t>
        </w:r>
      </w:hyperlink>
      <w:r w:rsidR="001E3846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6257AB" w:rsidRPr="00181694" w:rsidRDefault="00181694" w:rsidP="006257AB">
      <w:pPr>
        <w:pStyle w:val="ResumeHeadings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105409</wp:posOffset>
                </wp:positionV>
                <wp:extent cx="5486400" cy="0"/>
                <wp:effectExtent l="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5pt,8.3pt" to="400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" strokecolor="#1f497d [3215]" strokeweight="5.25pt"/>
            </w:pict>
          </mc:Fallback>
        </mc:AlternateContent>
      </w:r>
      <w:r w:rsidR="003907BA" w:rsidRPr="0018169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Profile</w:t>
      </w:r>
    </w:p>
    <w:p w:rsidR="006257AB" w:rsidRPr="00C038F2" w:rsidRDefault="006257AB" w:rsidP="00843049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color w:val="0F243E" w:themeColor="text2" w:themeShade="80"/>
        </w:rPr>
      </w:pPr>
      <w:r w:rsidRPr="00A33E16">
        <w:rPr>
          <w:b/>
          <w:bCs/>
          <w:szCs w:val="22"/>
        </w:rPr>
        <w:t>Nationality:</w:t>
      </w:r>
      <w:r w:rsidR="00A767AB">
        <w:tab/>
      </w:r>
      <w:r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Egyptian.</w:t>
      </w:r>
    </w:p>
    <w:p w:rsidR="006257AB" w:rsidRPr="006257AB" w:rsidRDefault="006257AB" w:rsidP="001E3846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rFonts w:eastAsia="MS Mincho"/>
        </w:rPr>
      </w:pPr>
      <w:r w:rsidRPr="00A33E16">
        <w:rPr>
          <w:b/>
          <w:bCs/>
          <w:szCs w:val="22"/>
        </w:rPr>
        <w:t>Date of Birth:</w:t>
      </w:r>
      <w:r w:rsidR="00A767AB">
        <w:rPr>
          <w:b/>
          <w:bCs/>
          <w:szCs w:val="22"/>
        </w:rPr>
        <w:tab/>
      </w:r>
      <w:r w:rsidR="001E3846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16</w:t>
      </w:r>
      <w:r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14B92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September</w:t>
      </w:r>
      <w:r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14B92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="001E3846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88</w:t>
      </w:r>
    </w:p>
    <w:p w:rsidR="00A767AB" w:rsidRPr="001E3846" w:rsidRDefault="00A767AB" w:rsidP="001E3846">
      <w:pPr>
        <w:spacing w:line="276" w:lineRule="auto"/>
        <w:jc w:val="both"/>
        <w:rPr>
          <w:color w:val="0F243E" w:themeColor="text2" w:themeShade="80"/>
        </w:rPr>
      </w:pPr>
    </w:p>
    <w:p w:rsidR="00EA2765" w:rsidRPr="00EA2765" w:rsidRDefault="00EA2765" w:rsidP="00EA2765">
      <w:pPr>
        <w:jc w:val="both"/>
        <w:rPr>
          <w:color w:val="0F243E" w:themeColor="text2" w:themeShade="80"/>
          <w:sz w:val="10"/>
          <w:szCs w:val="10"/>
        </w:rPr>
      </w:pPr>
    </w:p>
    <w:p w:rsidR="00EA2765" w:rsidRPr="00EA2765" w:rsidRDefault="00EA2765" w:rsidP="00EA2765">
      <w:pPr>
        <w:jc w:val="both"/>
        <w:rPr>
          <w:color w:val="0F243E" w:themeColor="text2" w:themeShade="80"/>
          <w:sz w:val="8"/>
          <w:szCs w:val="8"/>
        </w:rPr>
      </w:pPr>
      <w:r>
        <w:rPr>
          <w:color w:val="0F243E" w:themeColor="text2" w:themeShade="80"/>
          <w:sz w:val="2"/>
          <w:szCs w:val="2"/>
        </w:rPr>
        <w:t>[</w:t>
      </w:r>
    </w:p>
    <w:p w:rsidR="00DE72FA" w:rsidRPr="00181694" w:rsidRDefault="00DE72FA" w:rsidP="00EA2765">
      <w:pPr>
        <w:pStyle w:val="ResumeHeadings"/>
        <w:spacing w:before="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69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:rsidR="00A45419" w:rsidRPr="00181694" w:rsidRDefault="00CB7824" w:rsidP="002244ED">
      <w:pPr>
        <w:numPr>
          <w:ilvl w:val="0"/>
          <w:numId w:val="38"/>
        </w:numPr>
        <w:jc w:val="both"/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694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Seeking a position in the </w:t>
      </w:r>
      <w:r w:rsidR="002A4AA3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Teaching Field</w:t>
      </w:r>
      <w:r w:rsidR="00A45419" w:rsidRPr="00181694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where excellent </w:t>
      </w:r>
      <w:r w:rsidR="002A4AA3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knowledge</w:t>
      </w:r>
      <w:r w:rsidR="002244ED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</w:t>
      </w:r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 can</w:t>
      </w:r>
      <w:r w:rsidR="001E3846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be </w:t>
      </w:r>
      <w:r w:rsidR="00A27D50">
        <w:rPr>
          <w:rFonts w:ascii="Times New Roman" w:hAnsi="Times New Roman" w:cs="Courier New"/>
          <w:bCs/>
          <w:sz w:val="24"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utilized.</w:t>
      </w:r>
    </w:p>
    <w:p w:rsidR="00EA2765" w:rsidRPr="00181694" w:rsidRDefault="00EA2765" w:rsidP="00EA2765">
      <w:pPr>
        <w:jc w:val="both"/>
        <w:rPr>
          <w:rFonts w:cs="Courier New"/>
          <w:bCs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647A2" w:rsidRPr="00181694" w:rsidRDefault="003907BA" w:rsidP="00A767AB">
      <w:pPr>
        <w:pStyle w:val="ResumeHeadings"/>
        <w:spacing w:before="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69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D8199E" w:rsidRPr="00181694" w:rsidRDefault="00F063B9" w:rsidP="00F063B9">
      <w:pPr>
        <w:pStyle w:val="ListParagraph"/>
        <w:numPr>
          <w:ilvl w:val="0"/>
          <w:numId w:val="38"/>
        </w:numPr>
        <w:spacing w:line="276" w:lineRule="auto"/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TESOL </w:t>
      </w:r>
      <w:r w:rsidR="00A27D50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Holder teacher</w:t>
      </w:r>
      <w:r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Accredited </w:t>
      </w:r>
      <w:r w:rsidR="00A27D50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form TEFL international  Egypt </w:t>
      </w:r>
    </w:p>
    <w:p w:rsidR="00D73256" w:rsidRDefault="00D73256" w:rsidP="00F063B9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bCs/>
          <w:szCs w:val="22"/>
        </w:rPr>
      </w:pPr>
      <w:r w:rsidRPr="00E1283D">
        <w:rPr>
          <w:b/>
          <w:bCs/>
          <w:szCs w:val="22"/>
        </w:rPr>
        <w:t xml:space="preserve">Grade : </w:t>
      </w:r>
      <w:r w:rsidR="00E1283D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Excellent </w:t>
      </w:r>
    </w:p>
    <w:p w:rsidR="00E1283D" w:rsidRDefault="00A27D50" w:rsidP="005F0EFD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bCs/>
          <w:szCs w:val="22"/>
        </w:rPr>
      </w:pPr>
      <w:r>
        <w:rPr>
          <w:b/>
          <w:bCs/>
          <w:szCs w:val="22"/>
        </w:rPr>
        <w:t>IELTS HOLDER</w:t>
      </w:r>
      <w:r w:rsidR="005F0EFD">
        <w:rPr>
          <w:b/>
          <w:bCs/>
          <w:szCs w:val="22"/>
        </w:rPr>
        <w:t xml:space="preserve"> and Teacher in English planet Egypt and TEFL international Egypt</w:t>
      </w:r>
    </w:p>
    <w:p w:rsidR="00F063B9" w:rsidRDefault="00F063B9" w:rsidP="005F0EFD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Medical laboratory diploma from medical technical institute  </w:t>
      </w:r>
    </w:p>
    <w:p w:rsidR="00F063B9" w:rsidRPr="00E1283D" w:rsidRDefault="00F063B9" w:rsidP="005F0EFD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Grade : Good </w:t>
      </w:r>
    </w:p>
    <w:p w:rsidR="00EA2765" w:rsidRPr="00181694" w:rsidRDefault="00EA2765" w:rsidP="00EA2765">
      <w:pPr>
        <w:pStyle w:val="ListParagraph"/>
        <w:ind w:left="1140"/>
        <w:jc w:val="both"/>
        <w:rPr>
          <w:rFonts w:cs="Courier New"/>
          <w:bC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403F9" w:rsidRPr="00181694" w:rsidRDefault="008403F9" w:rsidP="00A767AB">
      <w:pPr>
        <w:pStyle w:val="ResumeHeadings"/>
        <w:spacing w:before="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69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Skills</w:t>
      </w:r>
    </w:p>
    <w:p w:rsidR="008403F9" w:rsidRPr="00181694" w:rsidRDefault="008403F9" w:rsidP="002244ED">
      <w:pPr>
        <w:pStyle w:val="ListParagraph"/>
        <w:numPr>
          <w:ilvl w:val="0"/>
          <w:numId w:val="38"/>
        </w:numPr>
        <w:spacing w:line="276" w:lineRule="auto"/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765">
        <w:rPr>
          <w:b/>
          <w:bCs/>
          <w:szCs w:val="22"/>
        </w:rPr>
        <w:t>Microsoft windows:</w:t>
      </w:r>
      <w:r w:rsidR="001D02C9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244ED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Very good</w:t>
      </w:r>
    </w:p>
    <w:p w:rsidR="008403F9" w:rsidRDefault="008403F9" w:rsidP="00843049">
      <w:pPr>
        <w:pStyle w:val="ListParagraph"/>
        <w:numPr>
          <w:ilvl w:val="0"/>
          <w:numId w:val="38"/>
        </w:numPr>
        <w:spacing w:line="276" w:lineRule="auto"/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765">
        <w:rPr>
          <w:b/>
          <w:bCs/>
          <w:szCs w:val="22"/>
        </w:rPr>
        <w:t xml:space="preserve">Microsoft  </w:t>
      </w:r>
      <w:r w:rsidR="00AB4BB5" w:rsidRPr="00EA2765">
        <w:rPr>
          <w:b/>
          <w:bCs/>
          <w:szCs w:val="22"/>
        </w:rPr>
        <w:t>office:</w:t>
      </w:r>
      <w:r w:rsidR="00AB4BB5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Word</w:t>
      </w:r>
      <w:r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excel and power point</w:t>
      </w:r>
      <w:r w:rsidR="004C1D51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495046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Very good</w:t>
      </w:r>
      <w:r w:rsidR="004C1D51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A27D50" w:rsidRPr="00181694" w:rsidRDefault="00A27D50" w:rsidP="00843049">
      <w:pPr>
        <w:pStyle w:val="ListParagraph"/>
        <w:numPr>
          <w:ilvl w:val="0"/>
          <w:numId w:val="38"/>
        </w:numPr>
        <w:spacing w:line="276" w:lineRule="auto"/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Cs w:val="22"/>
        </w:rPr>
        <w:t>Photoshop :</w:t>
      </w:r>
      <w:r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very good</w:t>
      </w:r>
    </w:p>
    <w:p w:rsidR="008403F9" w:rsidRPr="00EA2765" w:rsidRDefault="008403F9" w:rsidP="00843049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bCs/>
          <w:szCs w:val="22"/>
        </w:rPr>
      </w:pPr>
      <w:r w:rsidRPr="00EA2765">
        <w:rPr>
          <w:b/>
          <w:bCs/>
          <w:szCs w:val="22"/>
        </w:rPr>
        <w:t xml:space="preserve">Enable to </w:t>
      </w:r>
      <w:r w:rsidR="00EA2765" w:rsidRPr="00EA2765">
        <w:rPr>
          <w:b/>
          <w:bCs/>
          <w:szCs w:val="22"/>
        </w:rPr>
        <w:t>troubleshoot</w:t>
      </w:r>
      <w:r w:rsidRPr="00EA2765">
        <w:rPr>
          <w:b/>
          <w:bCs/>
          <w:szCs w:val="22"/>
        </w:rPr>
        <w:t xml:space="preserve"> </w:t>
      </w:r>
      <w:proofErr w:type="gramStart"/>
      <w:r w:rsidRPr="00EA2765">
        <w:rPr>
          <w:b/>
          <w:bCs/>
          <w:szCs w:val="22"/>
        </w:rPr>
        <w:t xml:space="preserve">basic </w:t>
      </w:r>
      <w:r w:rsidR="00A27D50">
        <w:rPr>
          <w:b/>
          <w:bCs/>
          <w:szCs w:val="22"/>
        </w:rPr>
        <w:t xml:space="preserve"> and</w:t>
      </w:r>
      <w:proofErr w:type="gramEnd"/>
      <w:r w:rsidR="00A27D50">
        <w:rPr>
          <w:b/>
          <w:bCs/>
          <w:szCs w:val="22"/>
        </w:rPr>
        <w:t xml:space="preserve"> advanced </w:t>
      </w:r>
      <w:r w:rsidRPr="00EA2765">
        <w:rPr>
          <w:b/>
          <w:bCs/>
          <w:szCs w:val="22"/>
        </w:rPr>
        <w:t>computer problems</w:t>
      </w:r>
      <w:r w:rsidR="00EA2765" w:rsidRPr="00EA2765">
        <w:rPr>
          <w:b/>
          <w:bCs/>
          <w:szCs w:val="22"/>
        </w:rPr>
        <w:t>.</w:t>
      </w:r>
    </w:p>
    <w:p w:rsidR="00EA2765" w:rsidRPr="00181694" w:rsidRDefault="00EA2765" w:rsidP="00EA2765">
      <w:pPr>
        <w:jc w:val="both"/>
        <w:rPr>
          <w:rFonts w:cs="Courier New"/>
          <w:bCs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A2765" w:rsidRPr="00181694" w:rsidRDefault="00EA2765" w:rsidP="00EA2765">
      <w:pPr>
        <w:jc w:val="both"/>
        <w:rPr>
          <w:rFonts w:cs="Courier New"/>
          <w:bCs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647A2" w:rsidRPr="00181694" w:rsidRDefault="00F41683" w:rsidP="00A767AB">
      <w:pPr>
        <w:pStyle w:val="ResumeHeadings"/>
        <w:spacing w:before="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69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</w:t>
      </w:r>
    </w:p>
    <w:p w:rsidR="00F41683" w:rsidRPr="00181694" w:rsidRDefault="0016590D" w:rsidP="00843049">
      <w:pPr>
        <w:pStyle w:val="ListParagraph"/>
        <w:numPr>
          <w:ilvl w:val="1"/>
          <w:numId w:val="38"/>
        </w:numPr>
        <w:spacing w:line="276" w:lineRule="auto"/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765">
        <w:rPr>
          <w:b/>
          <w:bCs/>
          <w:szCs w:val="22"/>
        </w:rPr>
        <w:t>Arabic:</w:t>
      </w:r>
      <w:r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Mother</w:t>
      </w:r>
      <w:r w:rsidR="00495046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tongue.</w:t>
      </w:r>
    </w:p>
    <w:p w:rsidR="004647A2" w:rsidRDefault="0016590D" w:rsidP="00843049">
      <w:pPr>
        <w:pStyle w:val="ListParagraph"/>
        <w:numPr>
          <w:ilvl w:val="1"/>
          <w:numId w:val="38"/>
        </w:numPr>
        <w:spacing w:line="276" w:lineRule="auto"/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765">
        <w:rPr>
          <w:b/>
          <w:bCs/>
          <w:szCs w:val="22"/>
        </w:rPr>
        <w:t>English:</w:t>
      </w:r>
      <w:r w:rsidR="001E3846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advanced level </w:t>
      </w:r>
    </w:p>
    <w:p w:rsidR="001E3846" w:rsidRDefault="001E3846" w:rsidP="00843049">
      <w:pPr>
        <w:pStyle w:val="ListParagraph"/>
        <w:numPr>
          <w:ilvl w:val="1"/>
          <w:numId w:val="38"/>
        </w:numPr>
        <w:spacing w:line="276" w:lineRule="auto"/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3027">
        <w:rPr>
          <w:rFonts w:cs="Courier New"/>
          <w:bCs/>
          <w:color w:val="000000" w:themeColor="text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German</w:t>
      </w:r>
      <w:r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163027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beginner </w:t>
      </w:r>
    </w:p>
    <w:p w:rsidR="00163027" w:rsidRPr="00181694" w:rsidRDefault="00163027" w:rsidP="00843049">
      <w:pPr>
        <w:pStyle w:val="ListParagraph"/>
        <w:numPr>
          <w:ilvl w:val="1"/>
          <w:numId w:val="38"/>
        </w:numPr>
        <w:spacing w:line="276" w:lineRule="auto"/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Russian :</w:t>
      </w:r>
      <w:r w:rsidR="00A27D50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Basics</w:t>
      </w:r>
      <w:bookmarkStart w:id="0" w:name="_GoBack"/>
      <w:bookmarkEnd w:id="0"/>
    </w:p>
    <w:p w:rsidR="00EA2765" w:rsidRPr="00181694" w:rsidRDefault="00EA2765" w:rsidP="00EA2765">
      <w:pPr>
        <w:jc w:val="both"/>
        <w:rPr>
          <w:rFonts w:cs="Courier New"/>
          <w:bCs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A2765" w:rsidRPr="00181694" w:rsidRDefault="001F1432" w:rsidP="00EA2765">
      <w:pPr>
        <w:pStyle w:val="ResumeHeadings"/>
        <w:spacing w:before="0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69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Hobbies</w:t>
      </w:r>
    </w:p>
    <w:p w:rsidR="00EE1F71" w:rsidRDefault="00E1283D" w:rsidP="00181694">
      <w:pPr>
        <w:pStyle w:val="ListParagraph"/>
        <w:numPr>
          <w:ilvl w:val="1"/>
          <w:numId w:val="38"/>
        </w:numPr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Gymnastics</w:t>
      </w:r>
      <w:r w:rsidR="001E3846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A2765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and </w:t>
      </w:r>
      <w:r w:rsidR="00A27D50" w:rsidRPr="00181694"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Swimming.</w:t>
      </w:r>
    </w:p>
    <w:p w:rsidR="002A4AA3" w:rsidRDefault="002A4AA3" w:rsidP="002A4AA3">
      <w:pPr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A4AA3" w:rsidRDefault="002A4AA3" w:rsidP="002A4AA3">
      <w:pPr>
        <w:jc w:val="both"/>
        <w:rPr>
          <w:rFonts w:cs="Courier New"/>
          <w:bCs/>
          <w:szCs w:val="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3F6C" w:rsidRPr="002244ED" w:rsidRDefault="003D3F6C" w:rsidP="003D3F6C">
      <w:pPr>
        <w:jc w:val="both"/>
        <w:rPr>
          <w:rFonts w:cs="Courier New"/>
          <w:bCs/>
          <w:sz w:val="26"/>
          <w:szCs w:val="2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3347" w:rsidRPr="00181694" w:rsidRDefault="003D3F6C" w:rsidP="002244ED">
      <w:pPr>
        <w:pStyle w:val="ListParagraph"/>
        <w:ind w:left="1134"/>
        <w:jc w:val="center"/>
        <w:rPr>
          <w:rFonts w:asciiTheme="minorHAnsi" w:hAnsiTheme="minorHAnsi" w:cstheme="minorHAnsi"/>
          <w:b/>
          <w:sz w:val="34"/>
          <w:szCs w:val="2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1694">
        <w:rPr>
          <w:rFonts w:asciiTheme="minorHAnsi" w:hAnsiTheme="minorHAnsi" w:cstheme="minorHAnsi"/>
          <w:b/>
          <w:sz w:val="34"/>
          <w:szCs w:val="2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References are</w:t>
      </w:r>
      <w:r w:rsidR="00A27D50">
        <w:rPr>
          <w:rFonts w:asciiTheme="minorHAnsi" w:hAnsiTheme="minorHAnsi" w:cstheme="minorHAnsi"/>
          <w:b/>
          <w:sz w:val="34"/>
          <w:szCs w:val="2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="00A27D50">
        <w:rPr>
          <w:rFonts w:asciiTheme="minorHAnsi" w:hAnsiTheme="minorHAnsi" w:cstheme="minorHAnsi"/>
          <w:b/>
          <w:sz w:val="34"/>
          <w:szCs w:val="2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available </w:t>
      </w:r>
      <w:r w:rsidRPr="00181694">
        <w:rPr>
          <w:rFonts w:asciiTheme="minorHAnsi" w:hAnsiTheme="minorHAnsi" w:cstheme="minorHAnsi"/>
          <w:b/>
          <w:sz w:val="34"/>
          <w:szCs w:val="2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Upon</w:t>
      </w:r>
      <w:proofErr w:type="gramEnd"/>
      <w:r w:rsidRPr="00181694">
        <w:rPr>
          <w:rFonts w:asciiTheme="minorHAnsi" w:hAnsiTheme="minorHAnsi" w:cstheme="minorHAnsi"/>
          <w:b/>
          <w:sz w:val="34"/>
          <w:szCs w:val="2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Request</w:t>
      </w:r>
    </w:p>
    <w:sectPr w:rsidR="00CF3347" w:rsidRPr="00181694" w:rsidSect="002244ED">
      <w:pgSz w:w="11907" w:h="16839" w:code="9"/>
      <w:pgMar w:top="709" w:right="900" w:bottom="426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7D0" w:rsidRDefault="008D57D0">
      <w:r>
        <w:separator/>
      </w:r>
    </w:p>
  </w:endnote>
  <w:endnote w:type="continuationSeparator" w:id="0">
    <w:p w:rsidR="008D57D0" w:rsidRDefault="008D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7D0" w:rsidRDefault="008D57D0">
      <w:r>
        <w:separator/>
      </w:r>
    </w:p>
  </w:footnote>
  <w:footnote w:type="continuationSeparator" w:id="0">
    <w:p w:rsidR="008D57D0" w:rsidRDefault="008D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55"/>
      </v:shape>
    </w:pict>
  </w:numPicBullet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34F03"/>
    <w:multiLevelType w:val="hybridMultilevel"/>
    <w:tmpl w:val="C106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4F95745"/>
    <w:multiLevelType w:val="hybridMultilevel"/>
    <w:tmpl w:val="EA3696D4"/>
    <w:lvl w:ilvl="0" w:tplc="03A2D402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sz w:val="18"/>
        <w:szCs w:val="15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103D51"/>
    <w:multiLevelType w:val="hybridMultilevel"/>
    <w:tmpl w:val="07606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5E7162"/>
    <w:multiLevelType w:val="hybridMultilevel"/>
    <w:tmpl w:val="3AFC4D30"/>
    <w:lvl w:ilvl="0" w:tplc="B0EA74DE">
      <w:start w:val="1"/>
      <w:numFmt w:val="bullet"/>
      <w:lvlText w:val=""/>
      <w:lvlJc w:val="right"/>
      <w:pPr>
        <w:ind w:left="1080" w:hanging="360"/>
      </w:pPr>
      <w:rPr>
        <w:rFonts w:ascii="Wingdings" w:hAnsi="Wingdings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B970168"/>
    <w:multiLevelType w:val="hybridMultilevel"/>
    <w:tmpl w:val="5BA2AD3C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>
    <w:nsid w:val="2F4368C0"/>
    <w:multiLevelType w:val="hybridMultilevel"/>
    <w:tmpl w:val="9BDE16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8A96950"/>
    <w:multiLevelType w:val="hybridMultilevel"/>
    <w:tmpl w:val="9F2CEFE0"/>
    <w:lvl w:ilvl="0" w:tplc="0409000B">
      <w:start w:val="1"/>
      <w:numFmt w:val="bullet"/>
      <w:pStyle w:val="BulletPoints"/>
      <w:lvlText w:val="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8DB713C"/>
    <w:multiLevelType w:val="hybridMultilevel"/>
    <w:tmpl w:val="2F6CA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37C3BEC"/>
    <w:multiLevelType w:val="hybridMultilevel"/>
    <w:tmpl w:val="2A36C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7457E0"/>
    <w:multiLevelType w:val="hybridMultilevel"/>
    <w:tmpl w:val="096E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AD4441"/>
    <w:multiLevelType w:val="hybridMultilevel"/>
    <w:tmpl w:val="4EE4F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4">
    <w:nsid w:val="510F7D06"/>
    <w:multiLevelType w:val="hybridMultilevel"/>
    <w:tmpl w:val="2F60F724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C8E7897"/>
    <w:multiLevelType w:val="hybridMultilevel"/>
    <w:tmpl w:val="37C63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CDC2A96"/>
    <w:multiLevelType w:val="hybridMultilevel"/>
    <w:tmpl w:val="A8868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070CD1"/>
    <w:multiLevelType w:val="hybridMultilevel"/>
    <w:tmpl w:val="DA488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D932112"/>
    <w:multiLevelType w:val="hybridMultilevel"/>
    <w:tmpl w:val="BAC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036B5E"/>
    <w:multiLevelType w:val="hybridMultilevel"/>
    <w:tmpl w:val="7A6A9B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E4191C"/>
    <w:multiLevelType w:val="hybridMultilevel"/>
    <w:tmpl w:val="E8C6BB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8403BD"/>
    <w:multiLevelType w:val="hybridMultilevel"/>
    <w:tmpl w:val="43EADB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3"/>
  </w:num>
  <w:num w:numId="3">
    <w:abstractNumId w:val="19"/>
  </w:num>
  <w:num w:numId="4">
    <w:abstractNumId w:val="25"/>
  </w:num>
  <w:num w:numId="5">
    <w:abstractNumId w:val="42"/>
  </w:num>
  <w:num w:numId="6">
    <w:abstractNumId w:val="13"/>
  </w:num>
  <w:num w:numId="7">
    <w:abstractNumId w:val="21"/>
  </w:num>
  <w:num w:numId="8">
    <w:abstractNumId w:val="16"/>
  </w:num>
  <w:num w:numId="9">
    <w:abstractNumId w:val="18"/>
  </w:num>
  <w:num w:numId="10">
    <w:abstractNumId w:val="37"/>
  </w:num>
  <w:num w:numId="11">
    <w:abstractNumId w:val="33"/>
  </w:num>
  <w:num w:numId="12">
    <w:abstractNumId w:val="35"/>
  </w:num>
  <w:num w:numId="13">
    <w:abstractNumId w:val="29"/>
  </w:num>
  <w:num w:numId="14">
    <w:abstractNumId w:val="0"/>
  </w:num>
  <w:num w:numId="15">
    <w:abstractNumId w:val="45"/>
  </w:num>
  <w:num w:numId="16">
    <w:abstractNumId w:val="28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36"/>
  </w:num>
  <w:num w:numId="28">
    <w:abstractNumId w:val="12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44"/>
  </w:num>
  <w:num w:numId="32">
    <w:abstractNumId w:val="39"/>
  </w:num>
  <w:num w:numId="33">
    <w:abstractNumId w:val="46"/>
  </w:num>
  <w:num w:numId="34">
    <w:abstractNumId w:val="41"/>
  </w:num>
  <w:num w:numId="35">
    <w:abstractNumId w:val="31"/>
  </w:num>
  <w:num w:numId="36">
    <w:abstractNumId w:val="26"/>
  </w:num>
  <w:num w:numId="37">
    <w:abstractNumId w:val="20"/>
  </w:num>
  <w:num w:numId="38">
    <w:abstractNumId w:val="15"/>
  </w:num>
  <w:num w:numId="39">
    <w:abstractNumId w:val="32"/>
  </w:num>
  <w:num w:numId="40">
    <w:abstractNumId w:val="47"/>
  </w:num>
  <w:num w:numId="41">
    <w:abstractNumId w:val="38"/>
  </w:num>
  <w:num w:numId="42">
    <w:abstractNumId w:val="24"/>
  </w:num>
  <w:num w:numId="43">
    <w:abstractNumId w:val="17"/>
  </w:num>
  <w:num w:numId="44">
    <w:abstractNumId w:val="27"/>
  </w:num>
  <w:num w:numId="45">
    <w:abstractNumId w:val="10"/>
  </w:num>
  <w:num w:numId="46">
    <w:abstractNumId w:val="40"/>
  </w:num>
  <w:num w:numId="47">
    <w:abstractNumId w:val="23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4A"/>
    <w:rsid w:val="00017D85"/>
    <w:rsid w:val="0006528B"/>
    <w:rsid w:val="00107F58"/>
    <w:rsid w:val="00163027"/>
    <w:rsid w:val="0016590D"/>
    <w:rsid w:val="00181694"/>
    <w:rsid w:val="001D02C9"/>
    <w:rsid w:val="001E3846"/>
    <w:rsid w:val="001F1432"/>
    <w:rsid w:val="001F50F0"/>
    <w:rsid w:val="002244ED"/>
    <w:rsid w:val="00235A51"/>
    <w:rsid w:val="002440B9"/>
    <w:rsid w:val="00284DD3"/>
    <w:rsid w:val="002A4AA3"/>
    <w:rsid w:val="002A578F"/>
    <w:rsid w:val="002B7E51"/>
    <w:rsid w:val="002D3DF1"/>
    <w:rsid w:val="003143D2"/>
    <w:rsid w:val="0032420F"/>
    <w:rsid w:val="003260C4"/>
    <w:rsid w:val="00333559"/>
    <w:rsid w:val="003701D3"/>
    <w:rsid w:val="003907BA"/>
    <w:rsid w:val="003C15EC"/>
    <w:rsid w:val="003D3F6C"/>
    <w:rsid w:val="004016A8"/>
    <w:rsid w:val="004647A2"/>
    <w:rsid w:val="00495046"/>
    <w:rsid w:val="004C1D51"/>
    <w:rsid w:val="004D25A7"/>
    <w:rsid w:val="004F3FA2"/>
    <w:rsid w:val="00502D01"/>
    <w:rsid w:val="00520564"/>
    <w:rsid w:val="00523432"/>
    <w:rsid w:val="005579EE"/>
    <w:rsid w:val="00581AFD"/>
    <w:rsid w:val="005849E6"/>
    <w:rsid w:val="005A39C0"/>
    <w:rsid w:val="005E675F"/>
    <w:rsid w:val="005F0EFD"/>
    <w:rsid w:val="005F332A"/>
    <w:rsid w:val="00614B92"/>
    <w:rsid w:val="00621002"/>
    <w:rsid w:val="006257AB"/>
    <w:rsid w:val="00631D4A"/>
    <w:rsid w:val="00637405"/>
    <w:rsid w:val="006B774F"/>
    <w:rsid w:val="006C0681"/>
    <w:rsid w:val="006D2C47"/>
    <w:rsid w:val="00710158"/>
    <w:rsid w:val="007107CB"/>
    <w:rsid w:val="007239CC"/>
    <w:rsid w:val="0073397C"/>
    <w:rsid w:val="007712BD"/>
    <w:rsid w:val="00783CC4"/>
    <w:rsid w:val="007B1FDD"/>
    <w:rsid w:val="008148B0"/>
    <w:rsid w:val="008201F2"/>
    <w:rsid w:val="008403F9"/>
    <w:rsid w:val="00843049"/>
    <w:rsid w:val="0085616B"/>
    <w:rsid w:val="00880123"/>
    <w:rsid w:val="008A5518"/>
    <w:rsid w:val="008B02FB"/>
    <w:rsid w:val="008C404D"/>
    <w:rsid w:val="008D57D0"/>
    <w:rsid w:val="009423AB"/>
    <w:rsid w:val="0096254D"/>
    <w:rsid w:val="009636C8"/>
    <w:rsid w:val="00975CCA"/>
    <w:rsid w:val="009A104B"/>
    <w:rsid w:val="009B17C3"/>
    <w:rsid w:val="009C5582"/>
    <w:rsid w:val="009D223C"/>
    <w:rsid w:val="009D7757"/>
    <w:rsid w:val="009F5050"/>
    <w:rsid w:val="00A13F60"/>
    <w:rsid w:val="00A219B5"/>
    <w:rsid w:val="00A27D50"/>
    <w:rsid w:val="00A33E16"/>
    <w:rsid w:val="00A44850"/>
    <w:rsid w:val="00A45419"/>
    <w:rsid w:val="00A767AB"/>
    <w:rsid w:val="00A94F75"/>
    <w:rsid w:val="00AB4BB5"/>
    <w:rsid w:val="00B077F9"/>
    <w:rsid w:val="00B21817"/>
    <w:rsid w:val="00B70E31"/>
    <w:rsid w:val="00B92A7F"/>
    <w:rsid w:val="00B9575A"/>
    <w:rsid w:val="00BF37C9"/>
    <w:rsid w:val="00C124E3"/>
    <w:rsid w:val="00C16D92"/>
    <w:rsid w:val="00C60CFD"/>
    <w:rsid w:val="00C6374B"/>
    <w:rsid w:val="00CB7824"/>
    <w:rsid w:val="00CF3347"/>
    <w:rsid w:val="00D34E47"/>
    <w:rsid w:val="00D36C97"/>
    <w:rsid w:val="00D73256"/>
    <w:rsid w:val="00D73293"/>
    <w:rsid w:val="00D8199E"/>
    <w:rsid w:val="00DD4733"/>
    <w:rsid w:val="00DE72FA"/>
    <w:rsid w:val="00E1283D"/>
    <w:rsid w:val="00E34BCC"/>
    <w:rsid w:val="00E50FB1"/>
    <w:rsid w:val="00E72F89"/>
    <w:rsid w:val="00E73F50"/>
    <w:rsid w:val="00E760E9"/>
    <w:rsid w:val="00E94F9C"/>
    <w:rsid w:val="00EA0832"/>
    <w:rsid w:val="00EA2765"/>
    <w:rsid w:val="00EB129A"/>
    <w:rsid w:val="00EE1F71"/>
    <w:rsid w:val="00EF7DB9"/>
    <w:rsid w:val="00F063B9"/>
    <w:rsid w:val="00F41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4D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C404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C404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C404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C404D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C404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C404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C404D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C404D"/>
    <w:rPr>
      <w:rFonts w:ascii="Courier New" w:hAnsi="Courier New" w:cs="Courier New"/>
    </w:rPr>
  </w:style>
  <w:style w:type="paragraph" w:styleId="Title">
    <w:name w:val="Title"/>
    <w:basedOn w:val="Normal"/>
    <w:qFormat/>
    <w:rsid w:val="008C404D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C404D"/>
    <w:rPr>
      <w:color w:val="0000FF"/>
      <w:u w:val="single"/>
    </w:rPr>
  </w:style>
  <w:style w:type="paragraph" w:styleId="BodyText">
    <w:name w:val="Body Text"/>
    <w:basedOn w:val="Normal"/>
    <w:semiHidden/>
    <w:rsid w:val="008C404D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C404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04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04D"/>
    <w:rPr>
      <w:sz w:val="24"/>
      <w:szCs w:val="24"/>
    </w:rPr>
  </w:style>
  <w:style w:type="paragraph" w:customStyle="1" w:styleId="Name">
    <w:name w:val="Name"/>
    <w:basedOn w:val="PlainText"/>
    <w:autoRedefine/>
    <w:rsid w:val="00843049"/>
    <w:pPr>
      <w:shd w:val="clear" w:color="auto" w:fill="DBE5F1" w:themeFill="accent1" w:themeFillTint="33"/>
      <w:spacing w:after="80"/>
      <w:ind w:left="360"/>
      <w:jc w:val="center"/>
    </w:pPr>
    <w:rPr>
      <w:rFonts w:ascii="Bernard MT Condensed" w:hAnsi="Bernard MT Condensed" w:cs="Times New Roman"/>
      <w:spacing w:val="20"/>
      <w:sz w:val="42"/>
      <w:szCs w:val="24"/>
    </w:rPr>
  </w:style>
  <w:style w:type="character" w:customStyle="1" w:styleId="JobTextChar">
    <w:name w:val="Job Text Char"/>
    <w:basedOn w:val="PlainTextChar"/>
    <w:link w:val="JobText"/>
    <w:rsid w:val="008C404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C404D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8C404D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8C404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8C404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C404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8C404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C404D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8C404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8C404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8C404D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C404D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4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8C404D"/>
    <w:pPr>
      <w:spacing w:before="120"/>
    </w:pPr>
  </w:style>
  <w:style w:type="paragraph" w:customStyle="1" w:styleId="BulletPoints">
    <w:name w:val="Bullet Points"/>
    <w:basedOn w:val="Normal"/>
    <w:rsid w:val="008C404D"/>
    <w:pPr>
      <w:numPr>
        <w:numId w:val="36"/>
      </w:numPr>
      <w:spacing w:before="120"/>
    </w:pPr>
    <w:rPr>
      <w:rFonts w:ascii="Calibri" w:hAnsi="Calibri"/>
      <w:sz w:val="22"/>
      <w:szCs w:val="20"/>
    </w:rPr>
  </w:style>
  <w:style w:type="character" w:customStyle="1" w:styleId="shorttext">
    <w:name w:val="short_text"/>
    <w:basedOn w:val="DefaultParagraphFont"/>
    <w:rsid w:val="00E34BCC"/>
  </w:style>
  <w:style w:type="character" w:customStyle="1" w:styleId="hps">
    <w:name w:val="hps"/>
    <w:basedOn w:val="DefaultParagraphFont"/>
    <w:rsid w:val="00E34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4D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C404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C404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C404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C404D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C404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C404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C404D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C404D"/>
    <w:rPr>
      <w:rFonts w:ascii="Courier New" w:hAnsi="Courier New" w:cs="Courier New"/>
    </w:rPr>
  </w:style>
  <w:style w:type="paragraph" w:styleId="Title">
    <w:name w:val="Title"/>
    <w:basedOn w:val="Normal"/>
    <w:qFormat/>
    <w:rsid w:val="008C404D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C404D"/>
    <w:rPr>
      <w:color w:val="0000FF"/>
      <w:u w:val="single"/>
    </w:rPr>
  </w:style>
  <w:style w:type="paragraph" w:styleId="BodyText">
    <w:name w:val="Body Text"/>
    <w:basedOn w:val="Normal"/>
    <w:semiHidden/>
    <w:rsid w:val="008C404D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C404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04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04D"/>
    <w:rPr>
      <w:sz w:val="24"/>
      <w:szCs w:val="24"/>
    </w:rPr>
  </w:style>
  <w:style w:type="paragraph" w:customStyle="1" w:styleId="Name">
    <w:name w:val="Name"/>
    <w:basedOn w:val="PlainText"/>
    <w:autoRedefine/>
    <w:rsid w:val="00843049"/>
    <w:pPr>
      <w:shd w:val="clear" w:color="auto" w:fill="DBE5F1" w:themeFill="accent1" w:themeFillTint="33"/>
      <w:spacing w:after="80"/>
      <w:ind w:left="360"/>
      <w:jc w:val="center"/>
    </w:pPr>
    <w:rPr>
      <w:rFonts w:ascii="Bernard MT Condensed" w:hAnsi="Bernard MT Condensed" w:cs="Times New Roman"/>
      <w:spacing w:val="20"/>
      <w:sz w:val="42"/>
      <w:szCs w:val="24"/>
    </w:rPr>
  </w:style>
  <w:style w:type="character" w:customStyle="1" w:styleId="JobTextChar">
    <w:name w:val="Job Text Char"/>
    <w:basedOn w:val="PlainTextChar"/>
    <w:link w:val="JobText"/>
    <w:rsid w:val="008C404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C404D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8C404D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8C404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8C404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C404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8C404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C404D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8C404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8C404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8C404D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C404D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4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8C404D"/>
    <w:pPr>
      <w:spacing w:before="120"/>
    </w:pPr>
  </w:style>
  <w:style w:type="paragraph" w:customStyle="1" w:styleId="BulletPoints">
    <w:name w:val="Bullet Points"/>
    <w:basedOn w:val="Normal"/>
    <w:rsid w:val="008C404D"/>
    <w:pPr>
      <w:numPr>
        <w:numId w:val="36"/>
      </w:numPr>
      <w:spacing w:before="120"/>
    </w:pPr>
    <w:rPr>
      <w:rFonts w:ascii="Calibri" w:hAnsi="Calibri"/>
      <w:sz w:val="22"/>
      <w:szCs w:val="20"/>
    </w:rPr>
  </w:style>
  <w:style w:type="character" w:customStyle="1" w:styleId="shorttext">
    <w:name w:val="short_text"/>
    <w:basedOn w:val="DefaultParagraphFont"/>
    <w:rsid w:val="00E34BCC"/>
  </w:style>
  <w:style w:type="character" w:customStyle="1" w:styleId="hps">
    <w:name w:val="hps"/>
    <w:basedOn w:val="DefaultParagraphFont"/>
    <w:rsid w:val="00E3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sheshshesh2010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iaNet\AppData\Roaming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979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2017-02-12T14:13:00Z</dcterms:created>
  <dcterms:modified xsi:type="dcterms:W3CDTF">2018-03-04T11:13:00Z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